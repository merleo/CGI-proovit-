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7A0C8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90B3F6" w14:textId="06343C24" w:rsidR="00692703" w:rsidRPr="000A2B91" w:rsidRDefault="000A2B91" w:rsidP="00913946">
            <w:pPr>
              <w:pStyle w:val="Title"/>
              <w:rPr>
                <w:sz w:val="36"/>
                <w:szCs w:val="36"/>
              </w:rPr>
            </w:pPr>
            <w:r w:rsidRPr="000A2B91">
              <w:rPr>
                <w:sz w:val="36"/>
                <w:szCs w:val="36"/>
              </w:rPr>
              <w:t>CGI proovitöö te</w:t>
            </w:r>
            <w:r w:rsidR="00835EC8">
              <w:rPr>
                <w:sz w:val="36"/>
                <w:szCs w:val="36"/>
              </w:rPr>
              <w:t>stiplaan</w:t>
            </w:r>
          </w:p>
          <w:p w14:paraId="7EF768B6" w14:textId="0524A07C" w:rsidR="000A2B91" w:rsidRPr="000A2B91" w:rsidRDefault="000A2B91" w:rsidP="00913946">
            <w:pPr>
              <w:pStyle w:val="Title"/>
              <w:rPr>
                <w:sz w:val="28"/>
                <w:szCs w:val="28"/>
              </w:rPr>
            </w:pPr>
            <w:r w:rsidRPr="000A2B91">
              <w:rPr>
                <w:sz w:val="28"/>
                <w:szCs w:val="28"/>
              </w:rPr>
              <w:t>Merle orgmets</w:t>
            </w:r>
          </w:p>
          <w:p w14:paraId="3C54B12B" w14:textId="5A7A0A06" w:rsidR="00692703" w:rsidRPr="00CF1A49" w:rsidRDefault="00692703" w:rsidP="00913946">
            <w:pPr>
              <w:pStyle w:val="ContactInfo"/>
              <w:contextualSpacing w:val="0"/>
            </w:pPr>
          </w:p>
          <w:p w14:paraId="181D9F6E" w14:textId="16DF671E" w:rsidR="00692703" w:rsidRPr="00CF1A49" w:rsidRDefault="002B31BE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3CC5D1DC3FBE4AA89E6FFD5208F4871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B08B2">
              <w:t>:</w:t>
            </w:r>
            <w:r w:rsidR="00692703" w:rsidRPr="00CF1A49">
              <w:t xml:space="preserve"> </w:t>
            </w:r>
            <w:r w:rsidR="006B08B2">
              <w:t>merle.orgmets@gmail.com</w:t>
            </w:r>
          </w:p>
        </w:tc>
      </w:tr>
    </w:tbl>
    <w:p w14:paraId="05E69F73" w14:textId="77777777" w:rsidR="007661D3" w:rsidRDefault="007661D3" w:rsidP="00FB2F3B">
      <w:pPr>
        <w:rPr>
          <w:rFonts w:ascii="Arial" w:hAnsi="Arial"/>
          <w:b/>
          <w:color w:val="000080"/>
        </w:rPr>
      </w:pPr>
    </w:p>
    <w:p w14:paraId="56FC5E14" w14:textId="2F749472" w:rsidR="007661D3" w:rsidRPr="00E848EC" w:rsidRDefault="007661D3" w:rsidP="007661D3">
      <w:pPr>
        <w:pStyle w:val="Heading2"/>
        <w:rPr>
          <w:color w:val="auto"/>
        </w:rPr>
      </w:pPr>
      <w:r w:rsidRPr="00E848EC">
        <w:rPr>
          <w:color w:val="auto"/>
        </w:rPr>
        <w:t>INTRODUCTION</w:t>
      </w:r>
    </w:p>
    <w:p w14:paraId="2AB1F896" w14:textId="77777777" w:rsidR="007661D3" w:rsidRDefault="007661D3" w:rsidP="007661D3">
      <w:pPr>
        <w:pStyle w:val="NormalWeb"/>
        <w:rPr>
          <w:rFonts w:ascii="Arial" w:hAnsi="Arial" w:cs="Arial"/>
          <w:smallCaps/>
        </w:rPr>
      </w:pPr>
    </w:p>
    <w:p w14:paraId="089A6BBC" w14:textId="60C01A4D" w:rsidR="007661D3" w:rsidRPr="001703B4" w:rsidRDefault="007661D3" w:rsidP="007661D3">
      <w:pPr>
        <w:rPr>
          <w:rFonts w:ascii="Arial" w:hAnsi="Arial"/>
          <w:b/>
          <w:color w:val="000080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The purpose of this Software Test Plan (STP) is to develop </w:t>
      </w:r>
      <w:r w:rsidR="001342D1" w:rsidRPr="001703B4">
        <w:rPr>
          <w:rFonts w:ascii="Arial" w:hAnsi="Arial" w:cs="Arial"/>
          <w:sz w:val="24"/>
          <w:szCs w:val="24"/>
        </w:rPr>
        <w:t xml:space="preserve"> Automation</w:t>
      </w:r>
      <w:r w:rsidRPr="001703B4">
        <w:rPr>
          <w:rFonts w:ascii="Arial" w:hAnsi="Arial" w:cs="Arial"/>
          <w:sz w:val="24"/>
          <w:szCs w:val="24"/>
        </w:rPr>
        <w:t xml:space="preserve"> test plan to assess </w:t>
      </w:r>
      <w:r w:rsidR="006E7B56">
        <w:rPr>
          <w:rFonts w:ascii="Arial" w:hAnsi="Arial" w:cs="Arial"/>
          <w:sz w:val="24"/>
          <w:szCs w:val="24"/>
        </w:rPr>
        <w:t>seven</w:t>
      </w:r>
      <w:r w:rsidRPr="001703B4">
        <w:rPr>
          <w:rFonts w:ascii="Arial" w:hAnsi="Arial" w:cs="Arial"/>
          <w:sz w:val="24"/>
          <w:szCs w:val="24"/>
        </w:rPr>
        <w:t xml:space="preserve"> different</w:t>
      </w:r>
      <w:r w:rsidRPr="001703B4">
        <w:rPr>
          <w:rFonts w:ascii="Arial" w:hAnsi="Arial" w:cs="Arial"/>
          <w:sz w:val="24"/>
          <w:szCs w:val="24"/>
        </w:rPr>
        <w:t xml:space="preserve"> functionalities of the </w:t>
      </w:r>
      <w:r w:rsidR="00D00F50" w:rsidRPr="001703B4">
        <w:rPr>
          <w:rFonts w:ascii="Arial" w:hAnsi="Arial" w:cs="Arial"/>
          <w:sz w:val="24"/>
          <w:szCs w:val="24"/>
        </w:rPr>
        <w:t>http://automationpractice.com/index.php</w:t>
      </w:r>
      <w:r w:rsidRPr="001703B4">
        <w:rPr>
          <w:rFonts w:ascii="Arial" w:hAnsi="Arial" w:cs="Arial"/>
          <w:sz w:val="24"/>
          <w:szCs w:val="24"/>
        </w:rPr>
        <w:t xml:space="preserve"> </w:t>
      </w:r>
      <w:r w:rsidR="00A277F4" w:rsidRPr="001703B4">
        <w:rPr>
          <w:rFonts w:ascii="Arial" w:hAnsi="Arial" w:cs="Arial"/>
          <w:sz w:val="24"/>
          <w:szCs w:val="24"/>
        </w:rPr>
        <w:t>CGI Eesti</w:t>
      </w:r>
      <w:r w:rsidRPr="001703B4">
        <w:rPr>
          <w:rFonts w:ascii="Arial" w:hAnsi="Arial" w:cs="Arial"/>
          <w:sz w:val="24"/>
          <w:szCs w:val="24"/>
        </w:rPr>
        <w:t xml:space="preserve"> Company.</w:t>
      </w:r>
    </w:p>
    <w:p w14:paraId="42C32F57" w14:textId="77777777" w:rsidR="007C7155" w:rsidRDefault="007C7155"/>
    <w:p w14:paraId="6357EBFF" w14:textId="77777777" w:rsidR="007C7155" w:rsidRDefault="007C7155"/>
    <w:p w14:paraId="228F3201" w14:textId="77777777" w:rsidR="007C7155" w:rsidRPr="00E848EC" w:rsidRDefault="007C7155">
      <w:p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b/>
          <w:bCs/>
          <w:color w:val="auto"/>
          <w:sz w:val="26"/>
          <w:szCs w:val="26"/>
        </w:rPr>
        <w:t>TEST PLAN</w:t>
      </w:r>
      <w:r w:rsidRPr="00E848EC">
        <w:rPr>
          <w:rFonts w:ascii="Arial" w:hAnsi="Arial"/>
          <w:b/>
          <w:bCs/>
          <w:color w:val="auto"/>
          <w:sz w:val="26"/>
          <w:szCs w:val="26"/>
        </w:rPr>
        <w:t xml:space="preserve"> </w:t>
      </w:r>
    </w:p>
    <w:p w14:paraId="01B64624" w14:textId="77777777" w:rsidR="007C7155" w:rsidRDefault="007C7155">
      <w:pPr>
        <w:rPr>
          <w:rFonts w:ascii="Arial" w:hAnsi="Arial"/>
          <w:b/>
          <w:color w:val="000080"/>
          <w:sz w:val="26"/>
          <w:szCs w:val="26"/>
        </w:rPr>
      </w:pPr>
    </w:p>
    <w:p w14:paraId="1205DCD9" w14:textId="32F64303" w:rsidR="00CE4743" w:rsidRPr="001703B4" w:rsidRDefault="00966B0A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 xml:space="preserve">The automationpractice </w:t>
      </w:r>
      <w:r w:rsidRPr="001703B4">
        <w:rPr>
          <w:rFonts w:ascii="Arial" w:hAnsi="Arial" w:cs="Arial"/>
          <w:sz w:val="24"/>
          <w:szCs w:val="24"/>
        </w:rPr>
        <w:t>website</w:t>
      </w:r>
      <w:r w:rsidRPr="001703B4">
        <w:rPr>
          <w:rFonts w:ascii="Arial" w:hAnsi="Arial" w:cs="Arial"/>
          <w:sz w:val="24"/>
          <w:szCs w:val="24"/>
        </w:rPr>
        <w:t xml:space="preserve"> will consist of </w:t>
      </w:r>
      <w:r w:rsidR="00916E86" w:rsidRPr="001703B4">
        <w:rPr>
          <w:rFonts w:ascii="Arial" w:hAnsi="Arial" w:cs="Arial"/>
          <w:sz w:val="24"/>
          <w:szCs w:val="24"/>
        </w:rPr>
        <w:t>seven</w:t>
      </w:r>
      <w:r w:rsidRPr="001703B4">
        <w:rPr>
          <w:rFonts w:ascii="Arial" w:hAnsi="Arial" w:cs="Arial"/>
          <w:sz w:val="24"/>
          <w:szCs w:val="24"/>
        </w:rPr>
        <w:t xml:space="preserve"> basic areas of testing</w:t>
      </w:r>
      <w:r w:rsidR="00B15E85" w:rsidRPr="001703B4">
        <w:rPr>
          <w:rFonts w:ascii="Arial" w:hAnsi="Arial" w:cs="Arial"/>
          <w:sz w:val="24"/>
          <w:szCs w:val="24"/>
        </w:rPr>
        <w:t xml:space="preserve"> and one negative testcase</w:t>
      </w:r>
      <w:r w:rsidRPr="001703B4">
        <w:rPr>
          <w:rFonts w:ascii="Arial" w:hAnsi="Arial" w:cs="Arial"/>
          <w:sz w:val="24"/>
          <w:szCs w:val="24"/>
        </w:rPr>
        <w:t>. The first item of testing includes validating the</w:t>
      </w:r>
      <w:r w:rsidR="00FA6473" w:rsidRPr="001703B4">
        <w:rPr>
          <w:rFonts w:ascii="Arial" w:hAnsi="Arial" w:cs="Arial"/>
          <w:sz w:val="24"/>
          <w:szCs w:val="24"/>
        </w:rPr>
        <w:t xml:space="preserve"> </w:t>
      </w:r>
      <w:r w:rsidR="00B57A24" w:rsidRPr="001703B4">
        <w:rPr>
          <w:rFonts w:ascii="Arial" w:hAnsi="Arial" w:cs="Arial"/>
          <w:sz w:val="24"/>
          <w:szCs w:val="24"/>
        </w:rPr>
        <w:t>Browser</w:t>
      </w:r>
      <w:r w:rsidRPr="001703B4">
        <w:rPr>
          <w:rFonts w:ascii="Arial" w:hAnsi="Arial" w:cs="Arial"/>
          <w:sz w:val="24"/>
          <w:szCs w:val="24"/>
        </w:rPr>
        <w:t xml:space="preserve">.  The second item assessed is how the information is stored within the </w:t>
      </w:r>
      <w:r w:rsidR="000F20D0" w:rsidRPr="001703B4">
        <w:rPr>
          <w:rFonts w:ascii="Arial" w:hAnsi="Arial" w:cs="Arial"/>
          <w:sz w:val="24"/>
          <w:szCs w:val="24"/>
        </w:rPr>
        <w:t>browser website</w:t>
      </w:r>
      <w:r w:rsidRPr="001703B4">
        <w:rPr>
          <w:rFonts w:ascii="Arial" w:hAnsi="Arial" w:cs="Arial"/>
          <w:sz w:val="24"/>
          <w:szCs w:val="24"/>
        </w:rPr>
        <w:t>. The third item under test is how the information will be retrieved and displayed to the user based on their initial request.</w:t>
      </w:r>
    </w:p>
    <w:p w14:paraId="51B5DB86" w14:textId="77777777" w:rsidR="00CE4743" w:rsidRDefault="00CE4743">
      <w:pPr>
        <w:rPr>
          <w:rFonts w:ascii="Arial" w:hAnsi="Arial" w:cs="Arial"/>
        </w:rPr>
      </w:pPr>
    </w:p>
    <w:p w14:paraId="75FA68AA" w14:textId="3BF2F53A" w:rsidR="005D5EAF" w:rsidRPr="00E848EC" w:rsidRDefault="005D5EAF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Scope</w:t>
      </w:r>
    </w:p>
    <w:p w14:paraId="72B68ADC" w14:textId="5FF9FD20" w:rsidR="005D5EAF" w:rsidRDefault="005D5EAF" w:rsidP="005D5EAF">
      <w:pPr>
        <w:rPr>
          <w:rFonts w:ascii="Arial" w:hAnsi="Arial" w:cs="Arial"/>
          <w:b/>
          <w:bCs/>
          <w:sz w:val="26"/>
          <w:szCs w:val="26"/>
        </w:rPr>
      </w:pPr>
    </w:p>
    <w:p w14:paraId="1E43EC79" w14:textId="478C9AC4" w:rsidR="00302929" w:rsidRPr="001703B4" w:rsidRDefault="00302929" w:rsidP="00302929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>The scope of this document is to test the automationpractice</w:t>
      </w:r>
      <w:r w:rsidRPr="001703B4">
        <w:rPr>
          <w:rFonts w:ascii="Arial" w:hAnsi="Arial" w:cs="Arial"/>
          <w:sz w:val="24"/>
          <w:szCs w:val="24"/>
        </w:rPr>
        <w:t xml:space="preserve"> website</w:t>
      </w:r>
      <w:r w:rsidRPr="001703B4">
        <w:rPr>
          <w:rFonts w:ascii="Arial" w:hAnsi="Arial" w:cs="Arial"/>
          <w:sz w:val="24"/>
          <w:szCs w:val="24"/>
        </w:rPr>
        <w:t xml:space="preserve"> system by each component, component integration, and system functionality.  However, due to the lack of available project time, this STD will only include </w:t>
      </w:r>
      <w:r w:rsidR="00807F77">
        <w:rPr>
          <w:rFonts w:ascii="Arial" w:hAnsi="Arial" w:cs="Arial"/>
          <w:sz w:val="24"/>
          <w:szCs w:val="24"/>
        </w:rPr>
        <w:t>seven</w:t>
      </w:r>
      <w:r w:rsidR="00F724AF" w:rsidRPr="001703B4">
        <w:rPr>
          <w:rFonts w:ascii="Arial" w:hAnsi="Arial" w:cs="Arial"/>
          <w:sz w:val="24"/>
          <w:szCs w:val="24"/>
        </w:rPr>
        <w:t xml:space="preserve"> simple</w:t>
      </w:r>
      <w:r w:rsidRPr="001703B4">
        <w:rPr>
          <w:rFonts w:ascii="Arial" w:hAnsi="Arial" w:cs="Arial"/>
          <w:sz w:val="24"/>
          <w:szCs w:val="24"/>
        </w:rPr>
        <w:t xml:space="preserve"> Automation </w:t>
      </w:r>
      <w:r w:rsidRPr="001703B4">
        <w:rPr>
          <w:rFonts w:ascii="Arial" w:hAnsi="Arial" w:cs="Arial"/>
          <w:sz w:val="24"/>
          <w:szCs w:val="24"/>
        </w:rPr>
        <w:t>testing procedures</w:t>
      </w:r>
      <w:r w:rsidR="001961D0" w:rsidRPr="001703B4">
        <w:rPr>
          <w:rFonts w:ascii="Arial" w:hAnsi="Arial" w:cs="Arial"/>
          <w:sz w:val="24"/>
          <w:szCs w:val="24"/>
        </w:rPr>
        <w:t xml:space="preserve"> and one </w:t>
      </w:r>
      <w:r w:rsidR="00A834CA" w:rsidRPr="001703B4">
        <w:rPr>
          <w:rFonts w:ascii="Arial" w:hAnsi="Arial" w:cs="Arial"/>
          <w:sz w:val="24"/>
          <w:szCs w:val="24"/>
        </w:rPr>
        <w:t xml:space="preserve">simple </w:t>
      </w:r>
      <w:r w:rsidR="001961D0" w:rsidRPr="001703B4">
        <w:rPr>
          <w:rFonts w:ascii="Arial" w:hAnsi="Arial" w:cs="Arial"/>
          <w:sz w:val="24"/>
          <w:szCs w:val="24"/>
        </w:rPr>
        <w:t>negative testcase procedure</w:t>
      </w:r>
      <w:r w:rsidRPr="001703B4">
        <w:rPr>
          <w:rFonts w:ascii="Arial" w:hAnsi="Arial" w:cs="Arial"/>
          <w:sz w:val="24"/>
          <w:szCs w:val="24"/>
        </w:rPr>
        <w:t>.</w:t>
      </w:r>
    </w:p>
    <w:p w14:paraId="1470A159" w14:textId="36B3E0E5" w:rsidR="005D5EAF" w:rsidRDefault="005D5EAF" w:rsidP="005D5EAF">
      <w:pPr>
        <w:rPr>
          <w:rFonts w:ascii="Arial" w:hAnsi="Arial" w:cs="Arial"/>
          <w:b/>
          <w:bCs/>
          <w:sz w:val="26"/>
          <w:szCs w:val="26"/>
        </w:rPr>
      </w:pPr>
    </w:p>
    <w:p w14:paraId="5EECB58A" w14:textId="77777777" w:rsidR="0065639A" w:rsidRPr="00E848EC" w:rsidRDefault="0065639A" w:rsidP="0065639A">
      <w:pPr>
        <w:rPr>
          <w:rFonts w:ascii="Arial" w:hAnsi="Arial" w:cs="Arial"/>
          <w:b/>
          <w:bCs/>
          <w:color w:val="auto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Resource</w:t>
      </w:r>
      <w:r w:rsidRPr="00E848EC">
        <w:rPr>
          <w:rFonts w:ascii="Arial" w:hAnsi="Arial" w:cs="Arial"/>
          <w:b/>
          <w:bCs/>
          <w:color w:val="auto"/>
        </w:rPr>
        <w:t xml:space="preserve"> Material</w:t>
      </w:r>
    </w:p>
    <w:p w14:paraId="39818246" w14:textId="1B3C9B5A" w:rsidR="008574CA" w:rsidRDefault="008574CA" w:rsidP="005D5EAF">
      <w:pPr>
        <w:rPr>
          <w:rFonts w:ascii="Arial" w:hAnsi="Arial" w:cs="Arial"/>
          <w:b/>
          <w:bCs/>
          <w:sz w:val="26"/>
          <w:szCs w:val="26"/>
        </w:rPr>
      </w:pPr>
    </w:p>
    <w:p w14:paraId="7F207D98" w14:textId="15B61149" w:rsidR="00EC376D" w:rsidRPr="0091111D" w:rsidRDefault="006A7EBC" w:rsidP="005D5EAF">
      <w:pPr>
        <w:rPr>
          <w:rFonts w:ascii="Arial" w:hAnsi="Arial" w:cs="Arial"/>
          <w:sz w:val="24"/>
          <w:szCs w:val="24"/>
        </w:rPr>
      </w:pPr>
      <w:r w:rsidRPr="0091111D">
        <w:rPr>
          <w:rFonts w:ascii="Arial" w:hAnsi="Arial" w:cs="Arial"/>
          <w:sz w:val="24"/>
          <w:szCs w:val="24"/>
        </w:rPr>
        <w:t>Gmail document</w:t>
      </w:r>
    </w:p>
    <w:p w14:paraId="04C1CEFA" w14:textId="01CEF41B" w:rsidR="00FE198E" w:rsidRPr="0091111D" w:rsidRDefault="00C931F9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P</w:t>
      </w: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ortable framework </w:t>
      </w: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Selenium </w:t>
      </w: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for testing web applications.</w:t>
      </w:r>
    </w:p>
    <w:p w14:paraId="7B776647" w14:textId="6E952CC8" w:rsidR="003C2DBA" w:rsidRPr="0091111D" w:rsidRDefault="008A102A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Robot framework</w:t>
      </w:r>
    </w:p>
    <w:p w14:paraId="6BE3F6E1" w14:textId="49063E38" w:rsidR="008A102A" w:rsidRPr="0091111D" w:rsidRDefault="00757E3E" w:rsidP="005D5EAF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RIDE </w:t>
      </w:r>
      <w:r w:rsidRPr="0091111D">
        <w:rPr>
          <w:rFonts w:ascii="Arial" w:hAnsi="Arial" w:cs="Arial"/>
          <w:color w:val="444444"/>
          <w:sz w:val="24"/>
          <w:szCs w:val="24"/>
          <w:shd w:val="clear" w:color="auto" w:fill="FFFFFF"/>
        </w:rPr>
        <w:t>Robot Framework testdata editor</w:t>
      </w:r>
    </w:p>
    <w:p w14:paraId="0F8DCF0D" w14:textId="2C5C1B12" w:rsidR="00935B32" w:rsidRPr="0091111D" w:rsidRDefault="00935B32" w:rsidP="00935B32">
      <w:pPr>
        <w:rPr>
          <w:rFonts w:ascii="Arial" w:hAnsi="Arial" w:cs="Arial"/>
          <w:sz w:val="24"/>
          <w:szCs w:val="24"/>
        </w:rPr>
      </w:pPr>
      <w:r w:rsidRPr="0091111D">
        <w:rPr>
          <w:rFonts w:ascii="Arial" w:hAnsi="Arial" w:cs="Arial"/>
          <w:sz w:val="24"/>
          <w:szCs w:val="24"/>
        </w:rPr>
        <w:t>Python a general-purpose programming</w:t>
      </w:r>
    </w:p>
    <w:p w14:paraId="6C077EED" w14:textId="769D3DB6" w:rsidR="00815CC6" w:rsidRDefault="00815CC6" w:rsidP="005D5EAF">
      <w:pPr>
        <w:rPr>
          <w:rFonts w:ascii="Arial" w:hAnsi="Arial" w:cs="Arial"/>
        </w:rPr>
      </w:pPr>
    </w:p>
    <w:p w14:paraId="09555373" w14:textId="24228D0D" w:rsidR="00815CC6" w:rsidRPr="00E848EC" w:rsidRDefault="00C11FE5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Approach</w:t>
      </w:r>
    </w:p>
    <w:p w14:paraId="5C89FDFE" w14:textId="34E1E40C" w:rsidR="00C11FE5" w:rsidRPr="00E848EC" w:rsidRDefault="00C11FE5" w:rsidP="005D5EAF">
      <w:pPr>
        <w:rPr>
          <w:rFonts w:ascii="Arial" w:hAnsi="Arial" w:cs="Arial"/>
          <w:b/>
          <w:bCs/>
          <w:color w:val="auto"/>
        </w:rPr>
      </w:pPr>
    </w:p>
    <w:p w14:paraId="58F673FA" w14:textId="5F7155E7" w:rsidR="00C11FE5" w:rsidRPr="00E848EC" w:rsidRDefault="00344714" w:rsidP="005D5EAF">
      <w:pPr>
        <w:rPr>
          <w:rFonts w:ascii="Arial" w:hAnsi="Arial" w:cs="Arial"/>
          <w:b/>
          <w:bCs/>
          <w:color w:val="auto"/>
          <w:sz w:val="26"/>
          <w:szCs w:val="26"/>
        </w:rPr>
      </w:pPr>
      <w:r w:rsidRPr="00E848EC">
        <w:rPr>
          <w:rFonts w:ascii="Arial" w:hAnsi="Arial" w:cs="Arial"/>
          <w:b/>
          <w:bCs/>
          <w:color w:val="auto"/>
          <w:sz w:val="26"/>
          <w:szCs w:val="26"/>
        </w:rPr>
        <w:t>Automation testing</w:t>
      </w:r>
    </w:p>
    <w:p w14:paraId="19F979A7" w14:textId="3ABBE217" w:rsidR="00344714" w:rsidRDefault="00344714" w:rsidP="005D5EAF">
      <w:pPr>
        <w:rPr>
          <w:rFonts w:ascii="Arial" w:hAnsi="Arial" w:cs="Arial"/>
        </w:rPr>
      </w:pPr>
    </w:p>
    <w:p w14:paraId="54DD648C" w14:textId="622A9FCE" w:rsidR="00346022" w:rsidRPr="001703B4" w:rsidRDefault="00346022" w:rsidP="005D5EAF">
      <w:pPr>
        <w:rPr>
          <w:rFonts w:ascii="Arial" w:hAnsi="Arial" w:cs="Arial"/>
          <w:sz w:val="24"/>
          <w:szCs w:val="24"/>
        </w:rPr>
      </w:pPr>
      <w:r w:rsidRPr="001703B4">
        <w:rPr>
          <w:rFonts w:ascii="Arial" w:hAnsi="Arial" w:cs="Arial"/>
          <w:sz w:val="24"/>
          <w:szCs w:val="24"/>
        </w:rPr>
        <w:t>This process involves the</w:t>
      </w:r>
      <w:r w:rsidRPr="001703B4">
        <w:rPr>
          <w:rFonts w:ascii="Arial" w:hAnsi="Arial" w:cs="Arial"/>
          <w:sz w:val="24"/>
          <w:szCs w:val="24"/>
        </w:rPr>
        <w:t xml:space="preserve"> Automation</w:t>
      </w:r>
      <w:r w:rsidRPr="001703B4">
        <w:rPr>
          <w:rFonts w:ascii="Arial" w:hAnsi="Arial" w:cs="Arial"/>
          <w:sz w:val="24"/>
          <w:szCs w:val="24"/>
        </w:rPr>
        <w:t xml:space="preserve"> testing of particular system components.  </w:t>
      </w:r>
      <w:r w:rsidRPr="001703B4">
        <w:rPr>
          <w:rFonts w:ascii="Arial" w:hAnsi="Arial" w:cs="Arial"/>
          <w:sz w:val="24"/>
          <w:szCs w:val="24"/>
        </w:rPr>
        <w:t>T</w:t>
      </w:r>
      <w:r w:rsidRPr="001703B4">
        <w:rPr>
          <w:rFonts w:ascii="Arial" w:hAnsi="Arial" w:cs="Arial"/>
          <w:sz w:val="24"/>
          <w:szCs w:val="24"/>
        </w:rPr>
        <w:t>ested for their input, output, and module procedures.</w:t>
      </w:r>
    </w:p>
    <w:p w14:paraId="0F514F79" w14:textId="641C06D1" w:rsidR="00EE0E84" w:rsidRDefault="00EE0E84">
      <w:pPr>
        <w:rPr>
          <w:rFonts w:ascii="Arial" w:hAnsi="Arial"/>
          <w:b/>
          <w:color w:val="000080"/>
          <w:sz w:val="26"/>
          <w:szCs w:val="26"/>
        </w:rPr>
      </w:pPr>
    </w:p>
    <w:p w14:paraId="223E7185" w14:textId="77777777" w:rsidR="007F4384" w:rsidRDefault="007F4384">
      <w:pPr>
        <w:rPr>
          <w:rFonts w:ascii="Arial" w:hAnsi="Arial"/>
          <w:b/>
          <w:color w:val="000080"/>
          <w:sz w:val="26"/>
          <w:szCs w:val="26"/>
        </w:rPr>
      </w:pPr>
    </w:p>
    <w:p w14:paraId="25CF250C" w14:textId="77777777" w:rsidR="00AA0A5D" w:rsidRDefault="00AA0A5D">
      <w:pPr>
        <w:rPr>
          <w:b/>
          <w:bCs/>
          <w:smallCaps/>
          <w:color w:val="auto"/>
          <w:sz w:val="26"/>
          <w:szCs w:val="26"/>
        </w:rPr>
      </w:pPr>
    </w:p>
    <w:p w14:paraId="5042C7C6" w14:textId="77777777" w:rsidR="00AA0A5D" w:rsidRDefault="00AA0A5D">
      <w:pPr>
        <w:rPr>
          <w:b/>
          <w:bCs/>
          <w:smallCaps/>
          <w:color w:val="auto"/>
          <w:sz w:val="26"/>
          <w:szCs w:val="26"/>
        </w:rPr>
      </w:pPr>
    </w:p>
    <w:p w14:paraId="158B5208" w14:textId="77777777" w:rsidR="00AA0A5D" w:rsidRDefault="00AA0A5D">
      <w:pPr>
        <w:rPr>
          <w:b/>
          <w:bCs/>
          <w:smallCaps/>
          <w:color w:val="auto"/>
          <w:sz w:val="26"/>
          <w:szCs w:val="26"/>
        </w:rPr>
      </w:pPr>
    </w:p>
    <w:p w14:paraId="5E5F789A" w14:textId="2CF6DD0F" w:rsidR="00CD6879" w:rsidRPr="00E848EC" w:rsidRDefault="00CD6879">
      <w:p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b/>
          <w:bCs/>
          <w:smallCaps/>
          <w:color w:val="auto"/>
          <w:sz w:val="26"/>
          <w:szCs w:val="26"/>
        </w:rPr>
        <w:lastRenderedPageBreak/>
        <w:t>TEST DESIGN</w:t>
      </w:r>
      <w:r w:rsidRPr="00E848EC">
        <w:rPr>
          <w:rFonts w:ascii="Arial" w:hAnsi="Arial"/>
          <w:b/>
          <w:bCs/>
          <w:color w:val="auto"/>
          <w:sz w:val="26"/>
          <w:szCs w:val="26"/>
        </w:rPr>
        <w:t xml:space="preserve"> </w:t>
      </w:r>
    </w:p>
    <w:p w14:paraId="1EDECAEF" w14:textId="77777777" w:rsidR="007F4384" w:rsidRDefault="007F4384">
      <w:pPr>
        <w:rPr>
          <w:rFonts w:ascii="Arial" w:hAnsi="Arial"/>
          <w:b/>
          <w:bCs/>
          <w:color w:val="000080"/>
          <w:sz w:val="26"/>
          <w:szCs w:val="26"/>
        </w:rPr>
      </w:pPr>
    </w:p>
    <w:p w14:paraId="160FEA16" w14:textId="4EB1559F" w:rsidR="00187381" w:rsidRPr="00E848EC" w:rsidRDefault="00187381" w:rsidP="00187381">
      <w:pPr>
        <w:pStyle w:val="ListParagraph"/>
        <w:numPr>
          <w:ilvl w:val="1"/>
          <w:numId w:val="15"/>
        </w:numPr>
        <w:rPr>
          <w:rFonts w:ascii="Arial" w:hAnsi="Arial"/>
          <w:b/>
          <w:bCs/>
          <w:color w:val="auto"/>
          <w:sz w:val="26"/>
          <w:szCs w:val="26"/>
        </w:rPr>
      </w:pPr>
      <w:r w:rsidRPr="00E848EC">
        <w:rPr>
          <w:rFonts w:ascii="Arial" w:hAnsi="Arial"/>
          <w:b/>
          <w:bCs/>
          <w:color w:val="auto"/>
          <w:sz w:val="26"/>
          <w:szCs w:val="26"/>
        </w:rPr>
        <w:t>Approach</w:t>
      </w:r>
    </w:p>
    <w:p w14:paraId="042E8C0F" w14:textId="77777777" w:rsidR="00E17A9D" w:rsidRPr="00187381" w:rsidRDefault="00E17A9D" w:rsidP="00E17A9D">
      <w:pPr>
        <w:pStyle w:val="ListParagraph"/>
        <w:rPr>
          <w:rFonts w:ascii="Arial" w:hAnsi="Arial"/>
          <w:b/>
          <w:bCs/>
          <w:color w:val="000080"/>
          <w:sz w:val="26"/>
          <w:szCs w:val="26"/>
        </w:rPr>
      </w:pPr>
    </w:p>
    <w:p w14:paraId="106A6B68" w14:textId="64F168C9" w:rsidR="009F529E" w:rsidRPr="00601307" w:rsidRDefault="009F529E" w:rsidP="00872FF7">
      <w:pPr>
        <w:rPr>
          <w:b/>
          <w:bCs/>
          <w:color w:val="auto"/>
          <w:sz w:val="28"/>
          <w:szCs w:val="28"/>
        </w:rPr>
      </w:pPr>
      <w:r w:rsidRPr="00601307">
        <w:rPr>
          <w:b/>
          <w:bCs/>
          <w:color w:val="auto"/>
          <w:sz w:val="28"/>
          <w:szCs w:val="28"/>
        </w:rPr>
        <w:t>Open Browser</w:t>
      </w:r>
    </w:p>
    <w:p w14:paraId="1AAABE6F" w14:textId="4069720C" w:rsidR="00183E58" w:rsidRPr="00601307" w:rsidRDefault="00861B09" w:rsidP="00872FF7">
      <w:pPr>
        <w:rPr>
          <w:rFonts w:ascii="Arial" w:hAnsi="Arial" w:cs="Arial"/>
          <w:sz w:val="24"/>
          <w:szCs w:val="24"/>
        </w:rPr>
      </w:pPr>
      <w:r w:rsidRPr="00601307">
        <w:rPr>
          <w:rFonts w:ascii="Arial" w:hAnsi="Arial" w:cs="Arial"/>
          <w:sz w:val="24"/>
          <w:szCs w:val="24"/>
        </w:rPr>
        <w:t xml:space="preserve">Test </w:t>
      </w:r>
      <w:r w:rsidR="00554467" w:rsidRPr="00601307">
        <w:rPr>
          <w:rFonts w:ascii="Arial" w:hAnsi="Arial" w:cs="Arial"/>
          <w:sz w:val="24"/>
          <w:szCs w:val="24"/>
        </w:rPr>
        <w:t xml:space="preserve">opens Google chrome and </w:t>
      </w:r>
      <w:hyperlink r:id="rId7" w:history="1">
        <w:r w:rsidR="004A3363" w:rsidRPr="00601307">
          <w:rPr>
            <w:rStyle w:val="Hyperlink"/>
            <w:rFonts w:ascii="Arial" w:hAnsi="Arial" w:cs="Arial"/>
            <w:sz w:val="24"/>
            <w:szCs w:val="24"/>
          </w:rPr>
          <w:t>http://automationpractice.com/</w:t>
        </w:r>
      </w:hyperlink>
      <w:r w:rsidR="004A3363" w:rsidRPr="00601307">
        <w:rPr>
          <w:rFonts w:ascii="Arial" w:hAnsi="Arial" w:cs="Arial"/>
          <w:sz w:val="24"/>
          <w:szCs w:val="24"/>
        </w:rPr>
        <w:t xml:space="preserve"> webpage open</w:t>
      </w:r>
      <w:r w:rsidR="00E006D6" w:rsidRPr="00601307">
        <w:rPr>
          <w:rFonts w:ascii="Arial" w:hAnsi="Arial" w:cs="Arial"/>
          <w:sz w:val="24"/>
          <w:szCs w:val="24"/>
        </w:rPr>
        <w:t>s.</w:t>
      </w:r>
    </w:p>
    <w:p w14:paraId="0575454A" w14:textId="55BBB76E" w:rsidR="00183E58" w:rsidRPr="00872FF7" w:rsidRDefault="00183E58" w:rsidP="00872FF7">
      <w:pPr>
        <w:rPr>
          <w:i/>
          <w:iCs/>
          <w:sz w:val="24"/>
          <w:szCs w:val="24"/>
        </w:rPr>
      </w:pPr>
      <w:r w:rsidRPr="00601307">
        <w:rPr>
          <w:rFonts w:ascii="Arial" w:hAnsi="Arial" w:cs="Arial"/>
          <w:i/>
          <w:iCs/>
          <w:sz w:val="24"/>
          <w:szCs w:val="24"/>
        </w:rPr>
        <w:t>Expected be</w:t>
      </w:r>
      <w:r w:rsidR="00E006D6" w:rsidRPr="00601307">
        <w:rPr>
          <w:rFonts w:ascii="Arial" w:hAnsi="Arial" w:cs="Arial"/>
          <w:i/>
          <w:iCs/>
          <w:sz w:val="24"/>
          <w:szCs w:val="24"/>
        </w:rPr>
        <w:t>havior: Value = True</w:t>
      </w:r>
      <w:r w:rsidR="00ED627D" w:rsidRPr="00601307">
        <w:rPr>
          <w:rFonts w:ascii="Arial" w:hAnsi="Arial" w:cs="Arial"/>
          <w:i/>
          <w:iCs/>
          <w:sz w:val="24"/>
          <w:szCs w:val="24"/>
        </w:rPr>
        <w:t xml:space="preserve"> ( Test Passed )</w:t>
      </w:r>
    </w:p>
    <w:p w14:paraId="37AFDDA7" w14:textId="77777777" w:rsidR="00872FF7" w:rsidRDefault="00872FF7" w:rsidP="00872FF7">
      <w:pPr>
        <w:rPr>
          <w:b/>
          <w:bCs/>
        </w:rPr>
      </w:pPr>
    </w:p>
    <w:p w14:paraId="442E3191" w14:textId="1E8D8EE6" w:rsidR="00083A84" w:rsidRPr="00601307" w:rsidRDefault="00083A84" w:rsidP="00872FF7">
      <w:pPr>
        <w:rPr>
          <w:b/>
          <w:bCs/>
          <w:color w:val="auto"/>
          <w:sz w:val="28"/>
          <w:szCs w:val="28"/>
        </w:rPr>
      </w:pPr>
      <w:r w:rsidRPr="001775EF">
        <w:rPr>
          <w:b/>
          <w:bCs/>
          <w:color w:val="auto"/>
          <w:sz w:val="24"/>
          <w:szCs w:val="24"/>
        </w:rPr>
        <w:t>M</w:t>
      </w:r>
      <w:r w:rsidRPr="00601307">
        <w:rPr>
          <w:b/>
          <w:bCs/>
          <w:color w:val="auto"/>
          <w:sz w:val="28"/>
          <w:szCs w:val="28"/>
        </w:rPr>
        <w:t>aximize Browser window</w:t>
      </w:r>
    </w:p>
    <w:p w14:paraId="0501F759" w14:textId="7650C432" w:rsidR="00ED627D" w:rsidRPr="004A530C" w:rsidRDefault="00ED627D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Browser </w:t>
      </w:r>
      <w:r w:rsidR="00992EB1" w:rsidRPr="004A530C">
        <w:rPr>
          <w:rFonts w:ascii="Arial" w:hAnsi="Arial" w:cs="Arial"/>
          <w:sz w:val="24"/>
          <w:szCs w:val="24"/>
        </w:rPr>
        <w:t>zoom into maximum size</w:t>
      </w:r>
    </w:p>
    <w:p w14:paraId="1383ACD3" w14:textId="646F25C9" w:rsidR="00992EB1" w:rsidRPr="004A530C" w:rsidRDefault="00992EB1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Expected befavior: Value = True ( Test passed</w:t>
      </w:r>
      <w:r w:rsidR="00500707" w:rsidRPr="004A530C">
        <w:rPr>
          <w:rFonts w:ascii="Arial" w:hAnsi="Arial" w:cs="Arial"/>
          <w:i/>
          <w:iCs/>
          <w:sz w:val="24"/>
          <w:szCs w:val="24"/>
        </w:rPr>
        <w:t xml:space="preserve"> )</w:t>
      </w:r>
    </w:p>
    <w:p w14:paraId="17098B94" w14:textId="77777777" w:rsidR="00F714E9" w:rsidRPr="00F714E9" w:rsidRDefault="00F714E9" w:rsidP="00872FF7">
      <w:pPr>
        <w:rPr>
          <w:i/>
          <w:iCs/>
          <w:sz w:val="24"/>
          <w:szCs w:val="24"/>
        </w:rPr>
      </w:pPr>
    </w:p>
    <w:p w14:paraId="767C8094" w14:textId="26BD7901" w:rsidR="00FE53D1" w:rsidRPr="004A530C" w:rsidRDefault="00FE53D1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Choose TAB Women</w:t>
      </w:r>
    </w:p>
    <w:p w14:paraId="1813C385" w14:textId="77777777" w:rsidR="00F714E9" w:rsidRPr="004A530C" w:rsidRDefault="0054082C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When the user selects kategory women , the sub</w:t>
      </w:r>
      <w:r w:rsidR="003B5BEB" w:rsidRPr="004A530C">
        <w:rPr>
          <w:rFonts w:ascii="Arial" w:hAnsi="Arial" w:cs="Arial"/>
          <w:sz w:val="24"/>
          <w:szCs w:val="24"/>
        </w:rPr>
        <w:t>ka</w:t>
      </w:r>
      <w:r w:rsidRPr="004A530C">
        <w:rPr>
          <w:rFonts w:ascii="Arial" w:hAnsi="Arial" w:cs="Arial"/>
          <w:sz w:val="24"/>
          <w:szCs w:val="24"/>
        </w:rPr>
        <w:t xml:space="preserve">tegory </w:t>
      </w:r>
      <w:r w:rsidR="003A6190" w:rsidRPr="004A530C">
        <w:rPr>
          <w:rFonts w:ascii="Arial" w:hAnsi="Arial" w:cs="Arial"/>
          <w:sz w:val="24"/>
          <w:szCs w:val="24"/>
        </w:rPr>
        <w:t xml:space="preserve">with selections opens </w:t>
      </w:r>
    </w:p>
    <w:p w14:paraId="6E69A65A" w14:textId="10A87C6C" w:rsidR="003A6190" w:rsidRPr="004A530C" w:rsidRDefault="00F714E9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E</w:t>
      </w:r>
      <w:r w:rsidR="003A6190" w:rsidRPr="004A530C">
        <w:rPr>
          <w:rFonts w:ascii="Arial" w:hAnsi="Arial" w:cs="Arial"/>
          <w:i/>
          <w:iCs/>
          <w:sz w:val="24"/>
          <w:szCs w:val="24"/>
        </w:rPr>
        <w:t>xpected behavior: value = True ( test Passed )</w:t>
      </w:r>
    </w:p>
    <w:p w14:paraId="2AB9F9A7" w14:textId="77777777" w:rsidR="002B5026" w:rsidRPr="00F714E9" w:rsidRDefault="002B5026" w:rsidP="00872FF7">
      <w:pPr>
        <w:rPr>
          <w:sz w:val="24"/>
          <w:szCs w:val="24"/>
        </w:rPr>
      </w:pPr>
    </w:p>
    <w:p w14:paraId="5002CBEC" w14:textId="31973017" w:rsidR="00F12DA0" w:rsidRPr="004A530C" w:rsidRDefault="00F12DA0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Choose TAB </w:t>
      </w:r>
      <w:r w:rsidR="00815EA4" w:rsidRPr="004A530C">
        <w:rPr>
          <w:b/>
          <w:bCs/>
          <w:color w:val="auto"/>
          <w:sz w:val="28"/>
          <w:szCs w:val="28"/>
        </w:rPr>
        <w:t>TOPS</w:t>
      </w:r>
    </w:p>
    <w:p w14:paraId="101CB95A" w14:textId="16FB64A0" w:rsidR="008A4DBB" w:rsidRPr="004A530C" w:rsidRDefault="008A4DBB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sleects tab tops and subkategory </w:t>
      </w:r>
      <w:r w:rsidR="003B5BEB" w:rsidRPr="004A530C">
        <w:rPr>
          <w:rFonts w:ascii="Arial" w:hAnsi="Arial" w:cs="Arial"/>
          <w:sz w:val="24"/>
          <w:szCs w:val="24"/>
        </w:rPr>
        <w:t>with selections opens</w:t>
      </w:r>
    </w:p>
    <w:p w14:paraId="454FFAC8" w14:textId="17D4D2C3" w:rsidR="003B5BEB" w:rsidRPr="004A530C" w:rsidRDefault="002B5026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927E5C" w:rsidRPr="004A530C">
        <w:rPr>
          <w:rFonts w:ascii="Arial" w:hAnsi="Arial" w:cs="Arial"/>
          <w:i/>
          <w:iCs/>
          <w:sz w:val="24"/>
          <w:szCs w:val="24"/>
        </w:rPr>
        <w:t>xpected behavior: value = true ( test passed )</w:t>
      </w:r>
    </w:p>
    <w:p w14:paraId="5AA63F28" w14:textId="77777777" w:rsidR="002B5026" w:rsidRPr="002B5026" w:rsidRDefault="002B5026" w:rsidP="00872FF7">
      <w:pPr>
        <w:rPr>
          <w:i/>
          <w:iCs/>
          <w:sz w:val="24"/>
          <w:szCs w:val="24"/>
        </w:rPr>
      </w:pPr>
    </w:p>
    <w:p w14:paraId="68602732" w14:textId="1EF80C59" w:rsidR="003F4774" w:rsidRPr="004A530C" w:rsidRDefault="00F12DA0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Select </w:t>
      </w:r>
      <w:r w:rsidR="00445C37" w:rsidRPr="004A530C">
        <w:rPr>
          <w:b/>
          <w:bCs/>
          <w:color w:val="auto"/>
          <w:sz w:val="28"/>
          <w:szCs w:val="28"/>
        </w:rPr>
        <w:t xml:space="preserve">selection </w:t>
      </w:r>
      <w:r w:rsidR="00815EA4" w:rsidRPr="004A530C">
        <w:rPr>
          <w:b/>
          <w:bCs/>
          <w:color w:val="auto"/>
          <w:sz w:val="28"/>
          <w:szCs w:val="28"/>
        </w:rPr>
        <w:t>T-SHIRTS</w:t>
      </w:r>
    </w:p>
    <w:p w14:paraId="2CFE78B1" w14:textId="69E233BC" w:rsidR="00BF1736" w:rsidRPr="004A530C" w:rsidRDefault="00BF1736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User navigates to the selection t-shirts</w:t>
      </w:r>
      <w:r w:rsidR="00704BF5" w:rsidRPr="004A530C">
        <w:rPr>
          <w:rFonts w:ascii="Arial" w:hAnsi="Arial" w:cs="Arial"/>
          <w:sz w:val="24"/>
          <w:szCs w:val="24"/>
        </w:rPr>
        <w:t xml:space="preserve"> and different selections open</w:t>
      </w:r>
      <w:r w:rsidR="00260464" w:rsidRPr="004A530C">
        <w:rPr>
          <w:rFonts w:ascii="Arial" w:hAnsi="Arial" w:cs="Arial"/>
          <w:sz w:val="24"/>
          <w:szCs w:val="24"/>
        </w:rPr>
        <w:t>s</w:t>
      </w:r>
    </w:p>
    <w:p w14:paraId="43311377" w14:textId="71A7B05F" w:rsidR="00260464" w:rsidRPr="004A530C" w:rsidRDefault="00317E3F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260464" w:rsidRPr="004A530C">
        <w:rPr>
          <w:rFonts w:ascii="Arial" w:hAnsi="Arial" w:cs="Arial"/>
          <w:i/>
          <w:iCs/>
          <w:sz w:val="24"/>
          <w:szCs w:val="24"/>
        </w:rPr>
        <w:t>xpected behavior: value = true ( Test passed )</w:t>
      </w:r>
    </w:p>
    <w:p w14:paraId="2852CE92" w14:textId="77777777" w:rsidR="002B5026" w:rsidRPr="002B5026" w:rsidRDefault="002B5026" w:rsidP="00872FF7">
      <w:pPr>
        <w:rPr>
          <w:i/>
          <w:iCs/>
          <w:sz w:val="24"/>
          <w:szCs w:val="24"/>
        </w:rPr>
      </w:pPr>
    </w:p>
    <w:p w14:paraId="01B1A5BE" w14:textId="3FF01DCE" w:rsidR="002074AD" w:rsidRPr="004A530C" w:rsidRDefault="002074AD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 xml:space="preserve">Choose </w:t>
      </w:r>
      <w:r w:rsidR="002271E0" w:rsidRPr="004A530C">
        <w:rPr>
          <w:b/>
          <w:bCs/>
          <w:color w:val="auto"/>
          <w:sz w:val="28"/>
          <w:szCs w:val="28"/>
        </w:rPr>
        <w:t>Faded Short</w:t>
      </w:r>
      <w:r w:rsidR="00A71D61" w:rsidRPr="004A530C">
        <w:rPr>
          <w:b/>
          <w:bCs/>
          <w:color w:val="auto"/>
          <w:sz w:val="28"/>
          <w:szCs w:val="28"/>
        </w:rPr>
        <w:t xml:space="preserve"> </w:t>
      </w:r>
      <w:r w:rsidR="002271E0" w:rsidRPr="004A530C">
        <w:rPr>
          <w:b/>
          <w:bCs/>
          <w:color w:val="auto"/>
          <w:sz w:val="28"/>
          <w:szCs w:val="28"/>
        </w:rPr>
        <w:t>Sleev</w:t>
      </w:r>
      <w:r w:rsidR="00A71D61" w:rsidRPr="004A530C">
        <w:rPr>
          <w:b/>
          <w:bCs/>
          <w:color w:val="auto"/>
          <w:sz w:val="28"/>
          <w:szCs w:val="28"/>
        </w:rPr>
        <w:t>e</w:t>
      </w:r>
      <w:r w:rsidR="002271E0" w:rsidRPr="004A530C">
        <w:rPr>
          <w:b/>
          <w:bCs/>
          <w:color w:val="auto"/>
          <w:sz w:val="28"/>
          <w:szCs w:val="28"/>
        </w:rPr>
        <w:t xml:space="preserve">s </w:t>
      </w:r>
      <w:r w:rsidR="00A71D61" w:rsidRPr="004A530C">
        <w:rPr>
          <w:b/>
          <w:bCs/>
          <w:color w:val="auto"/>
          <w:sz w:val="28"/>
          <w:szCs w:val="28"/>
        </w:rPr>
        <w:t xml:space="preserve"> T-Shirts</w:t>
      </w:r>
    </w:p>
    <w:p w14:paraId="79B437A2" w14:textId="4775D9F0" w:rsidR="00F86129" w:rsidRPr="004A530C" w:rsidRDefault="00F86129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choose </w:t>
      </w:r>
      <w:r w:rsidR="000B02C1" w:rsidRPr="004A530C">
        <w:rPr>
          <w:rFonts w:ascii="Arial" w:hAnsi="Arial" w:cs="Arial"/>
          <w:sz w:val="24"/>
          <w:szCs w:val="24"/>
        </w:rPr>
        <w:t>faded short sleeves t-shirt and selecton of products opens</w:t>
      </w:r>
    </w:p>
    <w:p w14:paraId="0F36A565" w14:textId="1172D51F" w:rsidR="000B02C1" w:rsidRPr="004A530C" w:rsidRDefault="00B731F5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0B02C1" w:rsidRPr="004A530C">
        <w:rPr>
          <w:rFonts w:ascii="Arial" w:hAnsi="Arial" w:cs="Arial"/>
          <w:i/>
          <w:iCs/>
          <w:sz w:val="24"/>
          <w:szCs w:val="24"/>
        </w:rPr>
        <w:t>xpected behavior: value = true ( test passed )</w:t>
      </w:r>
    </w:p>
    <w:p w14:paraId="70464C8F" w14:textId="77777777" w:rsidR="00B731F5" w:rsidRPr="006A5F01" w:rsidRDefault="00B731F5" w:rsidP="00872FF7">
      <w:pPr>
        <w:rPr>
          <w:i/>
          <w:iCs/>
          <w:sz w:val="24"/>
          <w:szCs w:val="24"/>
        </w:rPr>
      </w:pPr>
    </w:p>
    <w:p w14:paraId="7ED9FE7D" w14:textId="32274B53" w:rsidR="002375CC" w:rsidRPr="004A530C" w:rsidRDefault="00E07883" w:rsidP="00872FF7">
      <w:pPr>
        <w:rPr>
          <w:rFonts w:ascii="Arial" w:hAnsi="Arial" w:cs="Arial"/>
          <w:b/>
          <w:bCs/>
          <w:color w:val="auto"/>
          <w:sz w:val="28"/>
          <w:szCs w:val="28"/>
        </w:rPr>
      </w:pPr>
      <w:r w:rsidRPr="004A530C">
        <w:rPr>
          <w:rFonts w:ascii="Arial" w:hAnsi="Arial" w:cs="Arial"/>
          <w:b/>
          <w:bCs/>
          <w:color w:val="auto"/>
          <w:sz w:val="28"/>
          <w:szCs w:val="28"/>
        </w:rPr>
        <w:t>Select Sign In Button</w:t>
      </w:r>
    </w:p>
    <w:p w14:paraId="28818625" w14:textId="0B7E953F" w:rsidR="00777FB9" w:rsidRPr="004A530C" w:rsidRDefault="00777FB9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clicks log in button. website with log in credentials opens </w:t>
      </w:r>
    </w:p>
    <w:p w14:paraId="123056F9" w14:textId="1BD5E8E9" w:rsidR="00492682" w:rsidRPr="004A530C" w:rsidRDefault="00B731F5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492682" w:rsidRPr="004A530C">
        <w:rPr>
          <w:rFonts w:ascii="Arial" w:hAnsi="Arial" w:cs="Arial"/>
          <w:i/>
          <w:iCs/>
          <w:sz w:val="24"/>
          <w:szCs w:val="24"/>
        </w:rPr>
        <w:t>xpected behavior: value = true ( test passed )</w:t>
      </w:r>
    </w:p>
    <w:p w14:paraId="7854EE49" w14:textId="77777777" w:rsidR="00F50515" w:rsidRPr="00B731F5" w:rsidRDefault="00F50515" w:rsidP="00872FF7">
      <w:pPr>
        <w:rPr>
          <w:i/>
          <w:iCs/>
          <w:sz w:val="24"/>
          <w:szCs w:val="24"/>
        </w:rPr>
      </w:pPr>
    </w:p>
    <w:p w14:paraId="28256BAD" w14:textId="762B0260" w:rsidR="002F53DD" w:rsidRPr="004A530C" w:rsidRDefault="002F53DD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Na</w:t>
      </w:r>
      <w:r w:rsidR="004A4586" w:rsidRPr="004A530C">
        <w:rPr>
          <w:b/>
          <w:bCs/>
          <w:color w:val="auto"/>
          <w:sz w:val="28"/>
          <w:szCs w:val="28"/>
        </w:rPr>
        <w:t>vigate to Username and Password section</w:t>
      </w:r>
    </w:p>
    <w:p w14:paraId="6B071FC6" w14:textId="5FA75C00" w:rsidR="00492682" w:rsidRPr="004A530C" w:rsidRDefault="00492682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User </w:t>
      </w:r>
      <w:r w:rsidR="0066470F" w:rsidRPr="004A530C">
        <w:rPr>
          <w:rFonts w:ascii="Arial" w:hAnsi="Arial" w:cs="Arial"/>
          <w:sz w:val="24"/>
          <w:szCs w:val="24"/>
        </w:rPr>
        <w:t>selects password and username tabs and leaves them empty</w:t>
      </w:r>
      <w:r w:rsidR="0005547E" w:rsidRPr="004A530C">
        <w:rPr>
          <w:rFonts w:ascii="Arial" w:hAnsi="Arial" w:cs="Arial"/>
          <w:sz w:val="24"/>
          <w:szCs w:val="24"/>
        </w:rPr>
        <w:t>.</w:t>
      </w:r>
    </w:p>
    <w:p w14:paraId="38E52E4E" w14:textId="6D4656D6" w:rsidR="00167EAA" w:rsidRPr="004A530C" w:rsidRDefault="0005547E" w:rsidP="00872FF7">
      <w:pPr>
        <w:rPr>
          <w:rFonts w:ascii="Arial" w:hAnsi="Arial" w:cs="Arial"/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Expected behavior</w:t>
      </w:r>
      <w:r w:rsidR="00167EAA" w:rsidRPr="004A530C">
        <w:rPr>
          <w:rFonts w:ascii="Arial" w:hAnsi="Arial" w:cs="Arial"/>
          <w:i/>
          <w:iCs/>
          <w:sz w:val="24"/>
          <w:szCs w:val="24"/>
        </w:rPr>
        <w:t>: username and password fields are empty</w:t>
      </w:r>
      <w:r w:rsidR="00B72D1E" w:rsidRPr="004A530C">
        <w:rPr>
          <w:rFonts w:ascii="Arial" w:hAnsi="Arial" w:cs="Arial"/>
          <w:i/>
          <w:iCs/>
          <w:sz w:val="24"/>
          <w:szCs w:val="24"/>
        </w:rPr>
        <w:t xml:space="preserve"> and this is correct behavior</w:t>
      </w:r>
      <w:r w:rsidR="005B4DA4" w:rsidRPr="004A530C">
        <w:rPr>
          <w:rFonts w:ascii="Arial" w:hAnsi="Arial" w:cs="Arial"/>
          <w:i/>
          <w:iCs/>
          <w:sz w:val="24"/>
          <w:szCs w:val="24"/>
        </w:rPr>
        <w:t>:</w:t>
      </w:r>
      <w:r w:rsidR="00B72D1E" w:rsidRPr="004A530C">
        <w:rPr>
          <w:rFonts w:ascii="Arial" w:hAnsi="Arial" w:cs="Arial"/>
          <w:i/>
          <w:iCs/>
          <w:sz w:val="24"/>
          <w:szCs w:val="24"/>
        </w:rPr>
        <w:t xml:space="preserve"> value = true ( test passed )</w:t>
      </w:r>
    </w:p>
    <w:p w14:paraId="3E7E345F" w14:textId="77777777" w:rsidR="00F50515" w:rsidRPr="00F50515" w:rsidRDefault="00F50515" w:rsidP="00872FF7">
      <w:pPr>
        <w:rPr>
          <w:i/>
          <w:iCs/>
          <w:sz w:val="24"/>
          <w:szCs w:val="24"/>
        </w:rPr>
      </w:pPr>
    </w:p>
    <w:p w14:paraId="148C78E9" w14:textId="2F2ECE62" w:rsidR="002D07A7" w:rsidRPr="004A530C" w:rsidRDefault="002D07A7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Click Log in button</w:t>
      </w:r>
    </w:p>
    <w:p w14:paraId="584D7BF0" w14:textId="0AB68013" w:rsidR="00B9290E" w:rsidRPr="004A530C" w:rsidRDefault="00F97FF8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After </w:t>
      </w:r>
      <w:r w:rsidR="00F11CC5" w:rsidRPr="004A530C">
        <w:rPr>
          <w:rFonts w:ascii="Arial" w:hAnsi="Arial" w:cs="Arial"/>
          <w:sz w:val="24"/>
          <w:szCs w:val="24"/>
        </w:rPr>
        <w:t xml:space="preserve">clicking log in button the </w:t>
      </w:r>
      <w:r w:rsidR="00746381" w:rsidRPr="004A530C">
        <w:rPr>
          <w:rFonts w:ascii="Arial" w:hAnsi="Arial" w:cs="Arial"/>
          <w:sz w:val="24"/>
          <w:szCs w:val="24"/>
        </w:rPr>
        <w:t>system gives error</w:t>
      </w:r>
      <w:r w:rsidR="00DE7BE8" w:rsidRPr="004A530C">
        <w:rPr>
          <w:rFonts w:ascii="Arial" w:hAnsi="Arial" w:cs="Arial"/>
          <w:sz w:val="24"/>
          <w:szCs w:val="24"/>
        </w:rPr>
        <w:t xml:space="preserve"> ( </w:t>
      </w:r>
      <w:r w:rsidR="00B9290E" w:rsidRPr="004A530C">
        <w:rPr>
          <w:rFonts w:ascii="Arial" w:hAnsi="Arial" w:cs="Arial"/>
          <w:sz w:val="24"/>
          <w:szCs w:val="24"/>
        </w:rPr>
        <w:t>“There is 1 error</w:t>
      </w:r>
    </w:p>
    <w:p w14:paraId="2F988FEA" w14:textId="1E07A2E8" w:rsidR="00B9290E" w:rsidRPr="004A530C" w:rsidRDefault="00B9290E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>An email address required”.)</w:t>
      </w:r>
    </w:p>
    <w:p w14:paraId="31B05F24" w14:textId="0AABF842" w:rsidR="00F97FF8" w:rsidRDefault="007D02A2" w:rsidP="00872FF7">
      <w:pPr>
        <w:rPr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Expected Behavior: Value = True ( Test Passed )</w:t>
      </w:r>
    </w:p>
    <w:p w14:paraId="025FA3FE" w14:textId="77777777" w:rsidR="00F50515" w:rsidRPr="00F50515" w:rsidRDefault="00F50515" w:rsidP="00872FF7">
      <w:pPr>
        <w:rPr>
          <w:i/>
          <w:iCs/>
          <w:sz w:val="24"/>
          <w:szCs w:val="24"/>
        </w:rPr>
      </w:pPr>
    </w:p>
    <w:p w14:paraId="5E4FAD3A" w14:textId="2FF4707F" w:rsidR="004A4586" w:rsidRPr="004A530C" w:rsidRDefault="004A4586" w:rsidP="00872FF7">
      <w:pPr>
        <w:rPr>
          <w:b/>
          <w:bCs/>
          <w:color w:val="auto"/>
          <w:sz w:val="28"/>
          <w:szCs w:val="28"/>
        </w:rPr>
      </w:pPr>
      <w:r w:rsidRPr="004A530C">
        <w:rPr>
          <w:b/>
          <w:bCs/>
          <w:color w:val="auto"/>
          <w:sz w:val="28"/>
          <w:szCs w:val="28"/>
        </w:rPr>
        <w:t>Close browser</w:t>
      </w:r>
    </w:p>
    <w:p w14:paraId="7E4C3F9B" w14:textId="0B1D0C2E" w:rsidR="00834C7E" w:rsidRPr="004A530C" w:rsidRDefault="005B4DA4" w:rsidP="00872FF7">
      <w:pPr>
        <w:rPr>
          <w:rFonts w:ascii="Arial" w:hAnsi="Arial" w:cs="Arial"/>
          <w:sz w:val="24"/>
          <w:szCs w:val="24"/>
        </w:rPr>
      </w:pPr>
      <w:r w:rsidRPr="004A530C">
        <w:rPr>
          <w:rFonts w:ascii="Arial" w:hAnsi="Arial" w:cs="Arial"/>
          <w:sz w:val="24"/>
          <w:szCs w:val="24"/>
        </w:rPr>
        <w:t xml:space="preserve">Browser closes </w:t>
      </w:r>
    </w:p>
    <w:p w14:paraId="7468FC0D" w14:textId="1AF4A9AF" w:rsidR="005B4DA4" w:rsidRPr="00F50515" w:rsidRDefault="00F50515" w:rsidP="00872FF7">
      <w:pPr>
        <w:rPr>
          <w:i/>
          <w:iCs/>
          <w:sz w:val="24"/>
          <w:szCs w:val="24"/>
        </w:rPr>
      </w:pPr>
      <w:r w:rsidRPr="004A530C">
        <w:rPr>
          <w:rFonts w:ascii="Arial" w:hAnsi="Arial" w:cs="Arial"/>
          <w:i/>
          <w:iCs/>
          <w:sz w:val="24"/>
          <w:szCs w:val="24"/>
        </w:rPr>
        <w:t>E</w:t>
      </w:r>
      <w:r w:rsidR="005B4DA4" w:rsidRPr="004A530C">
        <w:rPr>
          <w:rFonts w:ascii="Arial" w:hAnsi="Arial" w:cs="Arial"/>
          <w:i/>
          <w:iCs/>
          <w:sz w:val="24"/>
          <w:szCs w:val="24"/>
        </w:rPr>
        <w:t>xpected behavior: value = true</w:t>
      </w:r>
    </w:p>
    <w:p w14:paraId="104E8C49" w14:textId="77777777" w:rsidR="002126F4" w:rsidRPr="00872FF7" w:rsidRDefault="002126F4" w:rsidP="00872FF7"/>
    <w:p w14:paraId="702A899A" w14:textId="4FE96475" w:rsidR="00834C7E" w:rsidRDefault="00441118" w:rsidP="00872FF7">
      <w:r>
        <w:rPr>
          <w:noProof/>
        </w:rPr>
        <w:lastRenderedPageBreak/>
        <w:drawing>
          <wp:inline distT="0" distB="0" distL="0" distR="0" wp14:anchorId="4704C7A7" wp14:editId="16C762BF">
            <wp:extent cx="5937250" cy="1670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AD0D" w14:textId="033CCFAA" w:rsidR="00441118" w:rsidRPr="00872FF7" w:rsidRDefault="00A41539" w:rsidP="00872FF7">
      <w:r>
        <w:rPr>
          <w:noProof/>
        </w:rPr>
        <w:drawing>
          <wp:inline distT="0" distB="0" distL="0" distR="0" wp14:anchorId="5AF95B97" wp14:editId="51389870">
            <wp:extent cx="5937250" cy="2374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DD94" w14:textId="4EE50D84" w:rsidR="00A97178" w:rsidRPr="00872FF7" w:rsidRDefault="001F0823" w:rsidP="00872FF7">
      <w:r>
        <w:rPr>
          <w:noProof/>
        </w:rPr>
        <w:drawing>
          <wp:inline distT="0" distB="0" distL="0" distR="0" wp14:anchorId="44EEA495" wp14:editId="45E110B2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178" w:rsidRPr="00872FF7">
        <w:br w:type="page"/>
      </w:r>
    </w:p>
    <w:p w14:paraId="04C7A2BE" w14:textId="25E1CC78" w:rsidR="00B51D1B" w:rsidRDefault="00FE5F96" w:rsidP="001A0624">
      <w:r>
        <w:rPr>
          <w:noProof/>
        </w:rPr>
        <w:lastRenderedPageBreak/>
        <w:drawing>
          <wp:inline distT="0" distB="0" distL="0" distR="0" wp14:anchorId="0C3BD7E7" wp14:editId="7ABC4195">
            <wp:extent cx="5930900" cy="181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D94E" w14:textId="78281F9B" w:rsidR="00FF3890" w:rsidRPr="001A0624" w:rsidRDefault="00FF3890" w:rsidP="001A0624">
      <w:r>
        <w:rPr>
          <w:noProof/>
        </w:rPr>
        <w:drawing>
          <wp:inline distT="0" distB="0" distL="0" distR="0" wp14:anchorId="4C28EFB6" wp14:editId="5E6F8AAE">
            <wp:extent cx="5937250" cy="1873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90" w:rsidRPr="001A0624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3AC4" w14:textId="77777777" w:rsidR="002B31BE" w:rsidRDefault="002B31BE" w:rsidP="0068194B">
      <w:r>
        <w:separator/>
      </w:r>
    </w:p>
    <w:p w14:paraId="73335109" w14:textId="77777777" w:rsidR="002B31BE" w:rsidRDefault="002B31BE"/>
    <w:p w14:paraId="12B8AC53" w14:textId="77777777" w:rsidR="002B31BE" w:rsidRDefault="002B31BE"/>
  </w:endnote>
  <w:endnote w:type="continuationSeparator" w:id="0">
    <w:p w14:paraId="0EBE1AC8" w14:textId="77777777" w:rsidR="002B31BE" w:rsidRDefault="002B31BE" w:rsidP="0068194B">
      <w:r>
        <w:continuationSeparator/>
      </w:r>
    </w:p>
    <w:p w14:paraId="2E1620FB" w14:textId="77777777" w:rsidR="002B31BE" w:rsidRDefault="002B31BE"/>
    <w:p w14:paraId="21FC0B1C" w14:textId="77777777" w:rsidR="002B31BE" w:rsidRDefault="002B31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16692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B0920" w14:textId="77777777" w:rsidR="002B31BE" w:rsidRDefault="002B31BE" w:rsidP="0068194B">
      <w:r>
        <w:separator/>
      </w:r>
    </w:p>
    <w:p w14:paraId="5019BB1C" w14:textId="77777777" w:rsidR="002B31BE" w:rsidRDefault="002B31BE"/>
    <w:p w14:paraId="062BFAA4" w14:textId="77777777" w:rsidR="002B31BE" w:rsidRDefault="002B31BE"/>
  </w:footnote>
  <w:footnote w:type="continuationSeparator" w:id="0">
    <w:p w14:paraId="558AC7C6" w14:textId="77777777" w:rsidR="002B31BE" w:rsidRDefault="002B31BE" w:rsidP="0068194B">
      <w:r>
        <w:continuationSeparator/>
      </w:r>
    </w:p>
    <w:p w14:paraId="481EE9A5" w14:textId="77777777" w:rsidR="002B31BE" w:rsidRDefault="002B31BE"/>
    <w:p w14:paraId="64F63C4D" w14:textId="77777777" w:rsidR="002B31BE" w:rsidRDefault="002B31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41AB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D7413C" wp14:editId="26EE75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D96F5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4A43CB"/>
    <w:multiLevelType w:val="multilevel"/>
    <w:tmpl w:val="F84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56040A"/>
    <w:multiLevelType w:val="multilevel"/>
    <w:tmpl w:val="3806B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A047A4"/>
    <w:multiLevelType w:val="multilevel"/>
    <w:tmpl w:val="58BE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E7137"/>
    <w:multiLevelType w:val="multilevel"/>
    <w:tmpl w:val="1ABE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8A01C7"/>
    <w:multiLevelType w:val="multilevel"/>
    <w:tmpl w:val="DF5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0C610D5"/>
    <w:multiLevelType w:val="multilevel"/>
    <w:tmpl w:val="D6EC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FA0943"/>
    <w:multiLevelType w:val="multilevel"/>
    <w:tmpl w:val="EF02C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1F2425D"/>
    <w:multiLevelType w:val="multilevel"/>
    <w:tmpl w:val="43BE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814EA3"/>
    <w:multiLevelType w:val="multilevel"/>
    <w:tmpl w:val="0728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52E87"/>
    <w:multiLevelType w:val="multilevel"/>
    <w:tmpl w:val="3E5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C56CE0"/>
    <w:multiLevelType w:val="multilevel"/>
    <w:tmpl w:val="23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44589"/>
    <w:multiLevelType w:val="multilevel"/>
    <w:tmpl w:val="C470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2A4096B"/>
    <w:multiLevelType w:val="multilevel"/>
    <w:tmpl w:val="F68E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A3321E"/>
    <w:multiLevelType w:val="multilevel"/>
    <w:tmpl w:val="E4A41BD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7" w15:restartNumberingAfterBreak="0">
    <w:nsid w:val="6AB560EA"/>
    <w:multiLevelType w:val="multilevel"/>
    <w:tmpl w:val="5E34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5B2EDB"/>
    <w:multiLevelType w:val="multilevel"/>
    <w:tmpl w:val="85C8B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834570"/>
    <w:multiLevelType w:val="multilevel"/>
    <w:tmpl w:val="5CC693A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color w:val="00206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AB95C90"/>
    <w:multiLevelType w:val="multilevel"/>
    <w:tmpl w:val="83AC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8"/>
  </w:num>
  <w:num w:numId="8">
    <w:abstractNumId w:val="2"/>
  </w:num>
  <w:num w:numId="9">
    <w:abstractNumId w:val="2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16"/>
  </w:num>
  <w:num w:numId="17">
    <w:abstractNumId w:val="20"/>
  </w:num>
  <w:num w:numId="18">
    <w:abstractNumId w:val="13"/>
  </w:num>
  <w:num w:numId="19">
    <w:abstractNumId w:val="17"/>
  </w:num>
  <w:num w:numId="20">
    <w:abstractNumId w:val="21"/>
  </w:num>
  <w:num w:numId="21">
    <w:abstractNumId w:val="28"/>
  </w:num>
  <w:num w:numId="22">
    <w:abstractNumId w:val="19"/>
  </w:num>
  <w:num w:numId="23">
    <w:abstractNumId w:val="10"/>
  </w:num>
  <w:num w:numId="24">
    <w:abstractNumId w:val="30"/>
  </w:num>
  <w:num w:numId="25">
    <w:abstractNumId w:val="23"/>
  </w:num>
  <w:num w:numId="26">
    <w:abstractNumId w:val="14"/>
  </w:num>
  <w:num w:numId="27">
    <w:abstractNumId w:val="22"/>
  </w:num>
  <w:num w:numId="28">
    <w:abstractNumId w:val="11"/>
  </w:num>
  <w:num w:numId="29">
    <w:abstractNumId w:val="27"/>
  </w:num>
  <w:num w:numId="30">
    <w:abstractNumId w:val="1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B2"/>
    <w:rsid w:val="000001EF"/>
    <w:rsid w:val="00007322"/>
    <w:rsid w:val="00007728"/>
    <w:rsid w:val="00024584"/>
    <w:rsid w:val="00024730"/>
    <w:rsid w:val="0004084D"/>
    <w:rsid w:val="0005547E"/>
    <w:rsid w:val="00055E95"/>
    <w:rsid w:val="0007021F"/>
    <w:rsid w:val="00083A84"/>
    <w:rsid w:val="000A2B91"/>
    <w:rsid w:val="000B02C1"/>
    <w:rsid w:val="000B2BA5"/>
    <w:rsid w:val="000D580C"/>
    <w:rsid w:val="000F20D0"/>
    <w:rsid w:val="000F2F8C"/>
    <w:rsid w:val="0010006E"/>
    <w:rsid w:val="001045A8"/>
    <w:rsid w:val="00114A91"/>
    <w:rsid w:val="001342D1"/>
    <w:rsid w:val="001427E1"/>
    <w:rsid w:val="00163668"/>
    <w:rsid w:val="00167EAA"/>
    <w:rsid w:val="001703B4"/>
    <w:rsid w:val="00171566"/>
    <w:rsid w:val="00174676"/>
    <w:rsid w:val="001755A8"/>
    <w:rsid w:val="001775EF"/>
    <w:rsid w:val="00183E58"/>
    <w:rsid w:val="00184014"/>
    <w:rsid w:val="00187381"/>
    <w:rsid w:val="00192008"/>
    <w:rsid w:val="001961D0"/>
    <w:rsid w:val="001A0624"/>
    <w:rsid w:val="001C0E68"/>
    <w:rsid w:val="001C4B6F"/>
    <w:rsid w:val="001D0BF1"/>
    <w:rsid w:val="001E3120"/>
    <w:rsid w:val="001E7E0C"/>
    <w:rsid w:val="001F0823"/>
    <w:rsid w:val="001F0BB0"/>
    <w:rsid w:val="001F4E6D"/>
    <w:rsid w:val="001F6140"/>
    <w:rsid w:val="00203573"/>
    <w:rsid w:val="0020597D"/>
    <w:rsid w:val="002074AD"/>
    <w:rsid w:val="002126F4"/>
    <w:rsid w:val="00213B4C"/>
    <w:rsid w:val="00216F24"/>
    <w:rsid w:val="002253B0"/>
    <w:rsid w:val="002271E0"/>
    <w:rsid w:val="00236D54"/>
    <w:rsid w:val="002375CC"/>
    <w:rsid w:val="00241D8C"/>
    <w:rsid w:val="00241FDB"/>
    <w:rsid w:val="0024720C"/>
    <w:rsid w:val="00260464"/>
    <w:rsid w:val="002617AE"/>
    <w:rsid w:val="002638D0"/>
    <w:rsid w:val="002647D3"/>
    <w:rsid w:val="00275EAE"/>
    <w:rsid w:val="00294998"/>
    <w:rsid w:val="00297F18"/>
    <w:rsid w:val="002A1945"/>
    <w:rsid w:val="002B2958"/>
    <w:rsid w:val="002B31BE"/>
    <w:rsid w:val="002B3FC8"/>
    <w:rsid w:val="002B5026"/>
    <w:rsid w:val="002D07A7"/>
    <w:rsid w:val="002D23C5"/>
    <w:rsid w:val="002D6137"/>
    <w:rsid w:val="002E7E61"/>
    <w:rsid w:val="002F05E5"/>
    <w:rsid w:val="002F254D"/>
    <w:rsid w:val="002F30E4"/>
    <w:rsid w:val="002F53DD"/>
    <w:rsid w:val="00302929"/>
    <w:rsid w:val="00307140"/>
    <w:rsid w:val="00316DFF"/>
    <w:rsid w:val="00317E3F"/>
    <w:rsid w:val="00325B57"/>
    <w:rsid w:val="00336056"/>
    <w:rsid w:val="00344714"/>
    <w:rsid w:val="00346022"/>
    <w:rsid w:val="00352C1D"/>
    <w:rsid w:val="003544E1"/>
    <w:rsid w:val="00366398"/>
    <w:rsid w:val="003A0632"/>
    <w:rsid w:val="003A30E5"/>
    <w:rsid w:val="003A6190"/>
    <w:rsid w:val="003A6ADF"/>
    <w:rsid w:val="003B5928"/>
    <w:rsid w:val="003B5BEB"/>
    <w:rsid w:val="003C2DBA"/>
    <w:rsid w:val="003D380F"/>
    <w:rsid w:val="003E133C"/>
    <w:rsid w:val="003E160D"/>
    <w:rsid w:val="003F1D5F"/>
    <w:rsid w:val="003F4774"/>
    <w:rsid w:val="00405128"/>
    <w:rsid w:val="00406CFF"/>
    <w:rsid w:val="00416B25"/>
    <w:rsid w:val="00420592"/>
    <w:rsid w:val="004319E0"/>
    <w:rsid w:val="00437E8C"/>
    <w:rsid w:val="00440225"/>
    <w:rsid w:val="00441118"/>
    <w:rsid w:val="00445C37"/>
    <w:rsid w:val="0045176D"/>
    <w:rsid w:val="004568D0"/>
    <w:rsid w:val="004726BC"/>
    <w:rsid w:val="00474105"/>
    <w:rsid w:val="00475107"/>
    <w:rsid w:val="00480E6E"/>
    <w:rsid w:val="00486277"/>
    <w:rsid w:val="00492682"/>
    <w:rsid w:val="00494CF6"/>
    <w:rsid w:val="00495F8D"/>
    <w:rsid w:val="004A1FAE"/>
    <w:rsid w:val="004A32FF"/>
    <w:rsid w:val="004A3363"/>
    <w:rsid w:val="004A4586"/>
    <w:rsid w:val="004A530C"/>
    <w:rsid w:val="004B06EB"/>
    <w:rsid w:val="004B6AD0"/>
    <w:rsid w:val="004C2D5D"/>
    <w:rsid w:val="004C33E1"/>
    <w:rsid w:val="004E01EB"/>
    <w:rsid w:val="004E2794"/>
    <w:rsid w:val="00500707"/>
    <w:rsid w:val="00510392"/>
    <w:rsid w:val="00513E2A"/>
    <w:rsid w:val="0054082C"/>
    <w:rsid w:val="00554467"/>
    <w:rsid w:val="00566A35"/>
    <w:rsid w:val="0056701E"/>
    <w:rsid w:val="005740D7"/>
    <w:rsid w:val="005943FD"/>
    <w:rsid w:val="005A0F26"/>
    <w:rsid w:val="005A1B10"/>
    <w:rsid w:val="005A6850"/>
    <w:rsid w:val="005B1B1B"/>
    <w:rsid w:val="005B4DA4"/>
    <w:rsid w:val="005C5932"/>
    <w:rsid w:val="005D3CA7"/>
    <w:rsid w:val="005D4CC1"/>
    <w:rsid w:val="005D5EAF"/>
    <w:rsid w:val="005E5D53"/>
    <w:rsid w:val="005F4B91"/>
    <w:rsid w:val="005F55D2"/>
    <w:rsid w:val="00601307"/>
    <w:rsid w:val="00601F4E"/>
    <w:rsid w:val="0062312F"/>
    <w:rsid w:val="00625F2C"/>
    <w:rsid w:val="0065639A"/>
    <w:rsid w:val="006618E9"/>
    <w:rsid w:val="0066470F"/>
    <w:rsid w:val="0068194B"/>
    <w:rsid w:val="00692703"/>
    <w:rsid w:val="006A1962"/>
    <w:rsid w:val="006A5F01"/>
    <w:rsid w:val="006A7EBC"/>
    <w:rsid w:val="006B08B2"/>
    <w:rsid w:val="006B5D48"/>
    <w:rsid w:val="006B7D7B"/>
    <w:rsid w:val="006C1A5E"/>
    <w:rsid w:val="006E1507"/>
    <w:rsid w:val="006E7B56"/>
    <w:rsid w:val="00704BF5"/>
    <w:rsid w:val="00712D8B"/>
    <w:rsid w:val="007273B7"/>
    <w:rsid w:val="00733E0A"/>
    <w:rsid w:val="0074403D"/>
    <w:rsid w:val="00746381"/>
    <w:rsid w:val="00746D44"/>
    <w:rsid w:val="007538DC"/>
    <w:rsid w:val="00757803"/>
    <w:rsid w:val="00757E3E"/>
    <w:rsid w:val="007661D3"/>
    <w:rsid w:val="00777FB9"/>
    <w:rsid w:val="0079206B"/>
    <w:rsid w:val="00796076"/>
    <w:rsid w:val="007C0566"/>
    <w:rsid w:val="007C606B"/>
    <w:rsid w:val="007C7155"/>
    <w:rsid w:val="007D02A2"/>
    <w:rsid w:val="007E6A61"/>
    <w:rsid w:val="007F4384"/>
    <w:rsid w:val="00801140"/>
    <w:rsid w:val="00803404"/>
    <w:rsid w:val="00807F77"/>
    <w:rsid w:val="00815CC6"/>
    <w:rsid w:val="00815EA4"/>
    <w:rsid w:val="008204BE"/>
    <w:rsid w:val="00834955"/>
    <w:rsid w:val="00834C7E"/>
    <w:rsid w:val="00835EC8"/>
    <w:rsid w:val="00855B59"/>
    <w:rsid w:val="008574CA"/>
    <w:rsid w:val="00860461"/>
    <w:rsid w:val="00861B09"/>
    <w:rsid w:val="0086487C"/>
    <w:rsid w:val="00870B20"/>
    <w:rsid w:val="00872FF7"/>
    <w:rsid w:val="008829F8"/>
    <w:rsid w:val="00885897"/>
    <w:rsid w:val="008A102A"/>
    <w:rsid w:val="008A4DBB"/>
    <w:rsid w:val="008A5EC6"/>
    <w:rsid w:val="008A6538"/>
    <w:rsid w:val="008C7056"/>
    <w:rsid w:val="008F3B14"/>
    <w:rsid w:val="00901899"/>
    <w:rsid w:val="0090344B"/>
    <w:rsid w:val="00905715"/>
    <w:rsid w:val="0091111D"/>
    <w:rsid w:val="0091321E"/>
    <w:rsid w:val="00913946"/>
    <w:rsid w:val="00915D21"/>
    <w:rsid w:val="00916E86"/>
    <w:rsid w:val="009242DC"/>
    <w:rsid w:val="0092726B"/>
    <w:rsid w:val="00927E5C"/>
    <w:rsid w:val="00935B32"/>
    <w:rsid w:val="009361BA"/>
    <w:rsid w:val="00944F78"/>
    <w:rsid w:val="009510E7"/>
    <w:rsid w:val="00952C89"/>
    <w:rsid w:val="009571D8"/>
    <w:rsid w:val="009650EA"/>
    <w:rsid w:val="00966B0A"/>
    <w:rsid w:val="0097113F"/>
    <w:rsid w:val="0097790C"/>
    <w:rsid w:val="0098506E"/>
    <w:rsid w:val="00992EB1"/>
    <w:rsid w:val="009A44CE"/>
    <w:rsid w:val="009C4DFC"/>
    <w:rsid w:val="009D44F8"/>
    <w:rsid w:val="009E3160"/>
    <w:rsid w:val="009F220C"/>
    <w:rsid w:val="009F3B05"/>
    <w:rsid w:val="009F4931"/>
    <w:rsid w:val="009F529E"/>
    <w:rsid w:val="00A14534"/>
    <w:rsid w:val="00A16DAA"/>
    <w:rsid w:val="00A24162"/>
    <w:rsid w:val="00A25023"/>
    <w:rsid w:val="00A270EA"/>
    <w:rsid w:val="00A277F4"/>
    <w:rsid w:val="00A34BA2"/>
    <w:rsid w:val="00A36F27"/>
    <w:rsid w:val="00A41539"/>
    <w:rsid w:val="00A42E32"/>
    <w:rsid w:val="00A46E63"/>
    <w:rsid w:val="00A51DC5"/>
    <w:rsid w:val="00A53DE1"/>
    <w:rsid w:val="00A615E1"/>
    <w:rsid w:val="00A71D61"/>
    <w:rsid w:val="00A755E8"/>
    <w:rsid w:val="00A834CA"/>
    <w:rsid w:val="00A93A5D"/>
    <w:rsid w:val="00A97178"/>
    <w:rsid w:val="00AA0A5D"/>
    <w:rsid w:val="00AB32F8"/>
    <w:rsid w:val="00AB610B"/>
    <w:rsid w:val="00AD360E"/>
    <w:rsid w:val="00AD40FB"/>
    <w:rsid w:val="00AD782D"/>
    <w:rsid w:val="00AE7650"/>
    <w:rsid w:val="00B10EBE"/>
    <w:rsid w:val="00B15E85"/>
    <w:rsid w:val="00B236F1"/>
    <w:rsid w:val="00B50F99"/>
    <w:rsid w:val="00B51D1B"/>
    <w:rsid w:val="00B540F4"/>
    <w:rsid w:val="00B55E8B"/>
    <w:rsid w:val="00B57A24"/>
    <w:rsid w:val="00B60FD0"/>
    <w:rsid w:val="00B622DF"/>
    <w:rsid w:val="00B6332A"/>
    <w:rsid w:val="00B72D1E"/>
    <w:rsid w:val="00B731F5"/>
    <w:rsid w:val="00B81760"/>
    <w:rsid w:val="00B8494C"/>
    <w:rsid w:val="00B9290E"/>
    <w:rsid w:val="00BA1546"/>
    <w:rsid w:val="00BB4E51"/>
    <w:rsid w:val="00BD431F"/>
    <w:rsid w:val="00BE423E"/>
    <w:rsid w:val="00BF1736"/>
    <w:rsid w:val="00BF61AC"/>
    <w:rsid w:val="00C11FE5"/>
    <w:rsid w:val="00C47FA6"/>
    <w:rsid w:val="00C57FC6"/>
    <w:rsid w:val="00C66A7D"/>
    <w:rsid w:val="00C779DA"/>
    <w:rsid w:val="00C814F7"/>
    <w:rsid w:val="00C931F9"/>
    <w:rsid w:val="00CA4B4D"/>
    <w:rsid w:val="00CB35C3"/>
    <w:rsid w:val="00CD323D"/>
    <w:rsid w:val="00CD5145"/>
    <w:rsid w:val="00CD6879"/>
    <w:rsid w:val="00CE4030"/>
    <w:rsid w:val="00CE4743"/>
    <w:rsid w:val="00CE64B3"/>
    <w:rsid w:val="00CF1A49"/>
    <w:rsid w:val="00D00F50"/>
    <w:rsid w:val="00D0630C"/>
    <w:rsid w:val="00D243A9"/>
    <w:rsid w:val="00D305E5"/>
    <w:rsid w:val="00D36B8D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BE8"/>
    <w:rsid w:val="00DF4D6C"/>
    <w:rsid w:val="00E006D6"/>
    <w:rsid w:val="00E01923"/>
    <w:rsid w:val="00E07883"/>
    <w:rsid w:val="00E14498"/>
    <w:rsid w:val="00E17A9D"/>
    <w:rsid w:val="00E2397A"/>
    <w:rsid w:val="00E254DB"/>
    <w:rsid w:val="00E300FC"/>
    <w:rsid w:val="00E362DB"/>
    <w:rsid w:val="00E5632B"/>
    <w:rsid w:val="00E70240"/>
    <w:rsid w:val="00E71E6B"/>
    <w:rsid w:val="00E81CC5"/>
    <w:rsid w:val="00E848EC"/>
    <w:rsid w:val="00E85A87"/>
    <w:rsid w:val="00E85B4A"/>
    <w:rsid w:val="00E9528E"/>
    <w:rsid w:val="00EA5099"/>
    <w:rsid w:val="00EC1351"/>
    <w:rsid w:val="00EC376D"/>
    <w:rsid w:val="00EC4CBF"/>
    <w:rsid w:val="00ED627D"/>
    <w:rsid w:val="00EE0E84"/>
    <w:rsid w:val="00EE2CA8"/>
    <w:rsid w:val="00EF17E8"/>
    <w:rsid w:val="00EF51D9"/>
    <w:rsid w:val="00F11CC5"/>
    <w:rsid w:val="00F12DA0"/>
    <w:rsid w:val="00F130DD"/>
    <w:rsid w:val="00F1336F"/>
    <w:rsid w:val="00F24884"/>
    <w:rsid w:val="00F476C4"/>
    <w:rsid w:val="00F50515"/>
    <w:rsid w:val="00F61DF9"/>
    <w:rsid w:val="00F714E9"/>
    <w:rsid w:val="00F724AF"/>
    <w:rsid w:val="00F81960"/>
    <w:rsid w:val="00F86129"/>
    <w:rsid w:val="00F86A40"/>
    <w:rsid w:val="00F8769D"/>
    <w:rsid w:val="00F9350C"/>
    <w:rsid w:val="00F94EB5"/>
    <w:rsid w:val="00F9624D"/>
    <w:rsid w:val="00F97FF8"/>
    <w:rsid w:val="00FA6473"/>
    <w:rsid w:val="00FB2F3B"/>
    <w:rsid w:val="00FB31C1"/>
    <w:rsid w:val="00FB58F2"/>
    <w:rsid w:val="00FC6AEA"/>
    <w:rsid w:val="00FD3D13"/>
    <w:rsid w:val="00FE198E"/>
    <w:rsid w:val="00FE53D1"/>
    <w:rsid w:val="00FE55A2"/>
    <w:rsid w:val="00FE5F96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E04A6"/>
  <w15:chartTrackingRefBased/>
  <w15:docId w15:val="{C4E0E2DF-A4C4-4326-B9C8-5B1D2BF4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A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le\AppData\Local\Microsoft\Office\16.0\DTS\en-US%7b6AD13506-83D5-4A0C-AA2E-8633725DE149%7d\%7bCF80DF65-E944-4DFE-BEB8-4096D295357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CC5D1DC3FBE4AA89E6FFD5208F4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103F9-B677-4286-8178-C24375EE6979}"/>
      </w:docPartPr>
      <w:docPartBody>
        <w:p w:rsidR="00000000" w:rsidRDefault="00426F7F">
          <w:pPr>
            <w:pStyle w:val="3CC5D1DC3FBE4AA89E6FFD5208F4871B"/>
          </w:pPr>
          <w:r w:rsidRPr="00CF1A49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7F"/>
    <w:rsid w:val="0042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9E231BC7B4EFA9265CFCB864881AE">
    <w:name w:val="C2F9E231BC7B4EFA9265CFCB864881A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5677BD55F4413581A1E495F2A0312B">
    <w:name w:val="745677BD55F4413581A1E495F2A0312B"/>
  </w:style>
  <w:style w:type="paragraph" w:customStyle="1" w:styleId="C9304C424E2C4F2F8C4B8F04DE69482E">
    <w:name w:val="C9304C424E2C4F2F8C4B8F04DE69482E"/>
  </w:style>
  <w:style w:type="paragraph" w:customStyle="1" w:styleId="E89735EA6FB84282BFC2AADB103DC59B">
    <w:name w:val="E89735EA6FB84282BFC2AADB103DC59B"/>
  </w:style>
  <w:style w:type="paragraph" w:customStyle="1" w:styleId="D5C9FF1428B44861AD0109B7CB0E5D0F">
    <w:name w:val="D5C9FF1428B44861AD0109B7CB0E5D0F"/>
  </w:style>
  <w:style w:type="paragraph" w:customStyle="1" w:styleId="3CC5D1DC3FBE4AA89E6FFD5208F4871B">
    <w:name w:val="3CC5D1DC3FBE4AA89E6FFD5208F4871B"/>
  </w:style>
  <w:style w:type="paragraph" w:customStyle="1" w:styleId="BA79353967EA4A4C9A5C11C99B7521FF">
    <w:name w:val="BA79353967EA4A4C9A5C11C99B7521FF"/>
  </w:style>
  <w:style w:type="paragraph" w:customStyle="1" w:styleId="A26463DED62348BDB48C0869F323816A">
    <w:name w:val="A26463DED62348BDB48C0869F323816A"/>
  </w:style>
  <w:style w:type="paragraph" w:customStyle="1" w:styleId="AADAD3ACFDDA4B33AD6677D7951D66A7">
    <w:name w:val="AADAD3ACFDDA4B33AD6677D7951D66A7"/>
  </w:style>
  <w:style w:type="paragraph" w:customStyle="1" w:styleId="40CA27C293BF4D0FA0F5392BE885E831">
    <w:name w:val="40CA27C293BF4D0FA0F5392BE885E831"/>
  </w:style>
  <w:style w:type="paragraph" w:customStyle="1" w:styleId="153C4896483548BEB36AB28943C37FB6">
    <w:name w:val="153C4896483548BEB36AB28943C37FB6"/>
  </w:style>
  <w:style w:type="paragraph" w:customStyle="1" w:styleId="13B8CF467545411FB663FADB39680ECD">
    <w:name w:val="13B8CF467545411FB663FADB39680ECD"/>
  </w:style>
  <w:style w:type="paragraph" w:customStyle="1" w:styleId="3131F2A0AEB14CB4B4BB8D4778EE55CB">
    <w:name w:val="3131F2A0AEB14CB4B4BB8D4778EE55CB"/>
  </w:style>
  <w:style w:type="paragraph" w:customStyle="1" w:styleId="2C70D2D6FBA84D0A997DBEF1B952414F">
    <w:name w:val="2C70D2D6FBA84D0A997DBEF1B952414F"/>
  </w:style>
  <w:style w:type="paragraph" w:customStyle="1" w:styleId="87607EE1C79E4C7F9084AA9DE00EFB79">
    <w:name w:val="87607EE1C79E4C7F9084AA9DE00EFB7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3FC816C0FA340A982D6086EDDE46C73">
    <w:name w:val="93FC816C0FA340A982D6086EDDE46C73"/>
  </w:style>
  <w:style w:type="paragraph" w:customStyle="1" w:styleId="A41A6C58A519488F90213F13834E1C85">
    <w:name w:val="A41A6C58A519488F90213F13834E1C85"/>
  </w:style>
  <w:style w:type="paragraph" w:customStyle="1" w:styleId="7C769A2DDCA54F6FAD684438D408F303">
    <w:name w:val="7C769A2DDCA54F6FAD684438D408F303"/>
  </w:style>
  <w:style w:type="paragraph" w:customStyle="1" w:styleId="8E9F48DB63A34F488E047910EBB5F3AC">
    <w:name w:val="8E9F48DB63A34F488E047910EBB5F3AC"/>
  </w:style>
  <w:style w:type="paragraph" w:customStyle="1" w:styleId="788D606AE4BA44148D9B2C51FCE80E90">
    <w:name w:val="788D606AE4BA44148D9B2C51FCE80E90"/>
  </w:style>
  <w:style w:type="paragraph" w:customStyle="1" w:styleId="97EE2F02389A4FCCAF64A18A9EAE6C04">
    <w:name w:val="97EE2F02389A4FCCAF64A18A9EAE6C04"/>
  </w:style>
  <w:style w:type="paragraph" w:customStyle="1" w:styleId="C12692E5E2E242BFBD0E31F63DF2211E">
    <w:name w:val="C12692E5E2E242BFBD0E31F63DF2211E"/>
  </w:style>
  <w:style w:type="paragraph" w:customStyle="1" w:styleId="79F610BAFAC348959530631702D020DB">
    <w:name w:val="79F610BAFAC348959530631702D020DB"/>
  </w:style>
  <w:style w:type="paragraph" w:customStyle="1" w:styleId="7934BF5A04BB474B923E9B590BB6667B">
    <w:name w:val="7934BF5A04BB474B923E9B590BB6667B"/>
  </w:style>
  <w:style w:type="paragraph" w:customStyle="1" w:styleId="AA3FA9D889D54A10B7A030E48231B2F2">
    <w:name w:val="AA3FA9D889D54A10B7A030E48231B2F2"/>
  </w:style>
  <w:style w:type="paragraph" w:customStyle="1" w:styleId="BDC69244BC9A4C57999B2B1A7D9CA500">
    <w:name w:val="BDC69244BC9A4C57999B2B1A7D9CA500"/>
  </w:style>
  <w:style w:type="paragraph" w:customStyle="1" w:styleId="56F504E9393248848FB1A889E3777328">
    <w:name w:val="56F504E9393248848FB1A889E3777328"/>
  </w:style>
  <w:style w:type="paragraph" w:customStyle="1" w:styleId="E0A98FAE673645FA87E43B053F9DFB98">
    <w:name w:val="E0A98FAE673645FA87E43B053F9DFB98"/>
  </w:style>
  <w:style w:type="paragraph" w:customStyle="1" w:styleId="E827C7C4070449A8A199280349EBB3FD">
    <w:name w:val="E827C7C4070449A8A199280349EBB3FD"/>
  </w:style>
  <w:style w:type="paragraph" w:customStyle="1" w:styleId="16B8BD2380FE4403B628246F0EEBBE5F">
    <w:name w:val="16B8BD2380FE4403B628246F0EEBBE5F"/>
  </w:style>
  <w:style w:type="paragraph" w:customStyle="1" w:styleId="96801AB823FB4DD5B29BFDC5B39D8035">
    <w:name w:val="96801AB823FB4DD5B29BFDC5B39D8035"/>
  </w:style>
  <w:style w:type="paragraph" w:customStyle="1" w:styleId="F7718A09C9F14C64B169FC7ABFE38E46">
    <w:name w:val="F7718A09C9F14C64B169FC7ABFE38E46"/>
  </w:style>
  <w:style w:type="paragraph" w:customStyle="1" w:styleId="F382E0BB18F0400E85EAAAA18A8922A8">
    <w:name w:val="F382E0BB18F0400E85EAAAA18A8922A8"/>
  </w:style>
  <w:style w:type="paragraph" w:customStyle="1" w:styleId="32C2373DC5EF448C96BE05120132A774">
    <w:name w:val="32C2373DC5EF448C96BE05120132A774"/>
  </w:style>
  <w:style w:type="paragraph" w:customStyle="1" w:styleId="4C07FFA349A742C68B1A832EBA555CB3">
    <w:name w:val="4C07FFA349A742C68B1A832EBA555CB3"/>
  </w:style>
  <w:style w:type="paragraph" w:customStyle="1" w:styleId="EC6AD97691474B3C9C934F386C1E0555">
    <w:name w:val="EC6AD97691474B3C9C934F386C1E0555"/>
  </w:style>
  <w:style w:type="paragraph" w:customStyle="1" w:styleId="5042459CBA1745589D15A68AA2EFAE01">
    <w:name w:val="5042459CBA1745589D15A68AA2EFAE01"/>
  </w:style>
  <w:style w:type="paragraph" w:customStyle="1" w:styleId="E80801DB53054285AFB3AEE5B18CB6A4">
    <w:name w:val="E80801DB53054285AFB3AEE5B18CB6A4"/>
  </w:style>
  <w:style w:type="paragraph" w:customStyle="1" w:styleId="DB77230D07244E30B896C5E542F0E627">
    <w:name w:val="DB77230D07244E30B896C5E542F0E627"/>
  </w:style>
  <w:style w:type="paragraph" w:customStyle="1" w:styleId="90CE1BE1F87C4900B9E6A21E5CA5E2D7">
    <w:name w:val="90CE1BE1F87C4900B9E6A21E5CA5E2D7"/>
  </w:style>
  <w:style w:type="paragraph" w:customStyle="1" w:styleId="0BBFEA22253E4D5F834F95AC02CD9E6C">
    <w:name w:val="0BBFEA22253E4D5F834F95AC02CD9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{CF80DF65-E944-4DFE-BEB8-4096D2953574}tf16402488_win32</Template>
  <TotalTime>137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 Orgmets</dc:creator>
  <cp:keywords/>
  <dc:description/>
  <cp:lastModifiedBy>Merle Orgmets</cp:lastModifiedBy>
  <cp:revision>143</cp:revision>
  <dcterms:created xsi:type="dcterms:W3CDTF">2021-08-18T18:53:00Z</dcterms:created>
  <dcterms:modified xsi:type="dcterms:W3CDTF">2021-08-18T21:25:00Z</dcterms:modified>
  <cp:category/>
</cp:coreProperties>
</file>